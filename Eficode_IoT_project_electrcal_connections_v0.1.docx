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9F8A" w14:textId="771DC536" w:rsidR="000001B7" w:rsidRPr="00E2521E" w:rsidRDefault="00E2521E" w:rsidP="00E2521E">
      <w:pPr>
        <w:rPr>
          <w:b/>
          <w:bCs/>
          <w:lang w:val="en-US"/>
        </w:rPr>
      </w:pPr>
      <w:r w:rsidRPr="00E2521E">
        <w:rPr>
          <w:b/>
          <w:bCs/>
          <w:lang w:val="en-US"/>
        </w:rPr>
        <w:t>Electrical connections of project</w:t>
      </w:r>
    </w:p>
    <w:p w14:paraId="4C239C75" w14:textId="7E70E676" w:rsidR="00E2521E" w:rsidRPr="00E2521E" w:rsidRDefault="00E2521E" w:rsidP="00E2521E">
      <w:pPr>
        <w:rPr>
          <w:b/>
          <w:bCs/>
          <w:lang w:val="en-US"/>
        </w:rPr>
      </w:pPr>
    </w:p>
    <w:p w14:paraId="13CFFE1E" w14:textId="215B0200" w:rsidR="00E2521E" w:rsidRDefault="00E2521E" w:rsidP="00E67937">
      <w:pPr>
        <w:pStyle w:val="riippuva"/>
        <w:rPr>
          <w:lang w:val="en-US"/>
        </w:rPr>
      </w:pPr>
      <w:r w:rsidRPr="00E2521E">
        <w:rPr>
          <w:lang w:val="en-US"/>
        </w:rPr>
        <w:t>Basic setup v.0.1</w:t>
      </w:r>
    </w:p>
    <w:p w14:paraId="3B688A8C" w14:textId="5C479219" w:rsidR="00E67937" w:rsidRDefault="00E67937" w:rsidP="00E67937">
      <w:pPr>
        <w:pStyle w:val="perus"/>
        <w:rPr>
          <w:lang w:val="en-US"/>
        </w:rPr>
      </w:pPr>
      <w:r>
        <w:rPr>
          <w:lang w:val="en-US"/>
        </w:rPr>
        <w:t xml:space="preserve">This document covers only the very basic setup to get started. More information about components is covered in </w:t>
      </w:r>
      <w:proofErr w:type="spellStart"/>
      <w:proofErr w:type="gramStart"/>
      <w:r>
        <w:rPr>
          <w:lang w:val="en-US"/>
        </w:rPr>
        <w:t>document”Barebones</w:t>
      </w:r>
      <w:proofErr w:type="spellEnd"/>
      <w:proofErr w:type="gramEnd"/>
      <w:r>
        <w:rPr>
          <w:lang w:val="en-US"/>
        </w:rPr>
        <w:t>”.</w:t>
      </w:r>
    </w:p>
    <w:p w14:paraId="40BCC34A" w14:textId="77777777" w:rsidR="00E67937" w:rsidRPr="00E2521E" w:rsidRDefault="00E67937" w:rsidP="00E67937">
      <w:pPr>
        <w:pStyle w:val="perus"/>
        <w:rPr>
          <w:lang w:val="en-US"/>
        </w:rPr>
      </w:pPr>
    </w:p>
    <w:p w14:paraId="76999891" w14:textId="083A6212" w:rsidR="00E2521E" w:rsidRDefault="00E2521E" w:rsidP="00E2521E">
      <w:pPr>
        <w:rPr>
          <w:lang w:val="en-US"/>
        </w:rPr>
      </w:pPr>
      <w:r w:rsidRPr="00E2521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835F3F" wp14:editId="7876C5E4">
            <wp:simplePos x="0" y="0"/>
            <wp:positionH relativeFrom="column">
              <wp:posOffset>356235</wp:posOffset>
            </wp:positionH>
            <wp:positionV relativeFrom="paragraph">
              <wp:posOffset>-351790</wp:posOffset>
            </wp:positionV>
            <wp:extent cx="2138680" cy="2851785"/>
            <wp:effectExtent l="5397" t="0" r="318" b="317"/>
            <wp:wrapSquare wrapText="bothSides"/>
            <wp:docPr id="1" name="Kuva 1" descr="Kuva, joka sisältää kohteen seinä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seinä, sisä&#10;&#10;Kuvaus luotu automaattise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868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21E">
        <w:rPr>
          <w:lang w:val="en-US"/>
        </w:rPr>
        <w:t>Things needed</w:t>
      </w:r>
      <w:r>
        <w:rPr>
          <w:lang w:val="en-US"/>
        </w:rPr>
        <w:t>:</w:t>
      </w:r>
      <w:r w:rsidRPr="00E2521E">
        <w:rPr>
          <w:lang w:val="en-US"/>
        </w:rPr>
        <w:t xml:space="preserve"> </w:t>
      </w:r>
    </w:p>
    <w:p w14:paraId="42D0FFF1" w14:textId="732DA5CC" w:rsidR="00E8279D" w:rsidRDefault="00E8279D" w:rsidP="00E2521E">
      <w:pPr>
        <w:rPr>
          <w:lang w:val="en-US"/>
        </w:rPr>
      </w:pPr>
    </w:p>
    <w:p w14:paraId="393E887C" w14:textId="37AD49AA" w:rsidR="00E8279D" w:rsidRDefault="00E8279D" w:rsidP="00E8279D">
      <w:pPr>
        <w:pStyle w:val="Luettelokappale"/>
        <w:numPr>
          <w:ilvl w:val="0"/>
          <w:numId w:val="12"/>
        </w:numPr>
        <w:rPr>
          <w:lang w:val="en-US"/>
        </w:rPr>
      </w:pPr>
      <w:r>
        <w:rPr>
          <w:lang w:val="en-US"/>
        </w:rPr>
        <w:t>ESP32-board</w:t>
      </w:r>
    </w:p>
    <w:p w14:paraId="0DEFCA24" w14:textId="5DD0F68F" w:rsidR="00E8279D" w:rsidRDefault="00E8279D" w:rsidP="00E8279D">
      <w:pPr>
        <w:pStyle w:val="Luettelokappale"/>
        <w:numPr>
          <w:ilvl w:val="0"/>
          <w:numId w:val="12"/>
        </w:numPr>
        <w:rPr>
          <w:lang w:val="en-US"/>
        </w:rPr>
      </w:pPr>
      <w:proofErr w:type="spellStart"/>
      <w:r w:rsidRPr="00E8279D">
        <w:rPr>
          <w:lang w:val="en-US"/>
        </w:rPr>
        <w:t>microUSB</w:t>
      </w:r>
      <w:proofErr w:type="spellEnd"/>
      <w:r w:rsidRPr="00E8279D">
        <w:rPr>
          <w:lang w:val="en-US"/>
        </w:rPr>
        <w:t xml:space="preserve"> cable</w:t>
      </w:r>
    </w:p>
    <w:p w14:paraId="348FBA65" w14:textId="16A78358" w:rsidR="00E8279D" w:rsidRDefault="00E8279D" w:rsidP="00E8279D">
      <w:pPr>
        <w:pStyle w:val="Luettelokappale"/>
        <w:numPr>
          <w:ilvl w:val="0"/>
          <w:numId w:val="12"/>
        </w:numPr>
        <w:rPr>
          <w:lang w:val="en-US"/>
        </w:rPr>
      </w:pPr>
      <w:r w:rsidRPr="00E8279D">
        <w:rPr>
          <w:lang w:val="en-US"/>
        </w:rPr>
        <w:t>PIR-sensor</w:t>
      </w:r>
    </w:p>
    <w:p w14:paraId="7F5C2BCE" w14:textId="57242F8A" w:rsidR="00E8279D" w:rsidRPr="00E8279D" w:rsidRDefault="00E8279D" w:rsidP="00E2521E">
      <w:pPr>
        <w:pStyle w:val="Luettelokappale"/>
        <w:numPr>
          <w:ilvl w:val="0"/>
          <w:numId w:val="12"/>
        </w:numPr>
        <w:rPr>
          <w:lang w:val="en-US"/>
        </w:rPr>
      </w:pPr>
      <w:r w:rsidRPr="00E8279D">
        <w:rPr>
          <w:lang w:val="en-US"/>
        </w:rPr>
        <w:t>connection wires</w:t>
      </w:r>
      <w:r w:rsidR="00E2521E" w:rsidRPr="00E8279D">
        <w:rPr>
          <w:lang w:val="en-US"/>
        </w:rPr>
        <w:tab/>
      </w:r>
    </w:p>
    <w:p w14:paraId="5BE25388" w14:textId="0D80E998" w:rsidR="00E2521E" w:rsidRDefault="00E2521E" w:rsidP="00E2521E">
      <w:pPr>
        <w:rPr>
          <w:lang w:val="en-US"/>
        </w:rPr>
      </w:pPr>
    </w:p>
    <w:p w14:paraId="258E35E0" w14:textId="3EF8F9EB" w:rsidR="00E2521E" w:rsidRDefault="00E8279D" w:rsidP="00E2521E">
      <w:pPr>
        <w:rPr>
          <w:lang w:val="en-US"/>
        </w:rPr>
      </w:pPr>
      <w:r>
        <w:rPr>
          <w:lang w:val="en-US"/>
        </w:rPr>
        <w:t>O</w:t>
      </w:r>
      <w:r w:rsidR="00E2521E">
        <w:rPr>
          <w:lang w:val="en-US"/>
        </w:rPr>
        <w:t>ptional:</w:t>
      </w:r>
    </w:p>
    <w:p w14:paraId="1D07DCB0" w14:textId="3A76B286" w:rsidR="00E8279D" w:rsidRDefault="00E8279D" w:rsidP="00E8279D">
      <w:pPr>
        <w:rPr>
          <w:lang w:val="en-US"/>
        </w:rPr>
      </w:pPr>
    </w:p>
    <w:p w14:paraId="76AB8C3A" w14:textId="35F9DB50" w:rsidR="00E8279D" w:rsidRDefault="00E8279D" w:rsidP="00E8279D">
      <w:pPr>
        <w:pStyle w:val="Luettelokappale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breadboad</w:t>
      </w:r>
      <w:proofErr w:type="spellEnd"/>
    </w:p>
    <w:p w14:paraId="4D5F4F1F" w14:textId="462FAA55" w:rsidR="00E8279D" w:rsidRDefault="00E8279D" w:rsidP="00E8279D">
      <w:pPr>
        <w:pStyle w:val="Luettelokappale"/>
        <w:numPr>
          <w:ilvl w:val="0"/>
          <w:numId w:val="13"/>
        </w:numPr>
        <w:rPr>
          <w:lang w:val="en-US"/>
        </w:rPr>
      </w:pPr>
      <w:r>
        <w:rPr>
          <w:lang w:val="en-US"/>
        </w:rPr>
        <w:t>housing</w:t>
      </w:r>
    </w:p>
    <w:p w14:paraId="61CFF817" w14:textId="3434A2F4" w:rsidR="00E8279D" w:rsidRDefault="00E8279D" w:rsidP="00E8279D">
      <w:pPr>
        <w:pStyle w:val="Luettelokappale"/>
        <w:rPr>
          <w:lang w:val="en-US"/>
        </w:rPr>
      </w:pPr>
    </w:p>
    <w:p w14:paraId="2A3EF406" w14:textId="77777777" w:rsidR="00E67937" w:rsidRDefault="00E67937" w:rsidP="00E67937">
      <w:pPr>
        <w:pStyle w:val="perus"/>
        <w:rPr>
          <w:lang w:val="en-US"/>
        </w:rPr>
      </w:pPr>
    </w:p>
    <w:p w14:paraId="625C3CAF" w14:textId="289D0113" w:rsidR="00E8279D" w:rsidRDefault="00E67937" w:rsidP="00E67937">
      <w:pPr>
        <w:pStyle w:val="perus"/>
        <w:rPr>
          <w:lang w:val="en-US"/>
        </w:rPr>
      </w:pPr>
      <w:r>
        <w:rPr>
          <w:lang w:val="en-US"/>
        </w:rPr>
        <w:t>Connections</w:t>
      </w:r>
    </w:p>
    <w:p w14:paraId="48270396" w14:textId="45A5708C" w:rsidR="00E8279D" w:rsidRPr="00E8279D" w:rsidRDefault="00E67937" w:rsidP="00E8279D">
      <w:pPr>
        <w:pStyle w:val="perus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B7662" wp14:editId="139E8CB6">
            <wp:extent cx="6299835" cy="4530090"/>
            <wp:effectExtent l="0" t="0" r="5715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9D" w:rsidRPr="00E8279D" w:rsidSect="009B2CB8">
      <w:headerReference w:type="default" r:id="rId13"/>
      <w:pgSz w:w="11906" w:h="16838" w:code="9"/>
      <w:pgMar w:top="567" w:right="851" w:bottom="56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CE65" w14:textId="77777777" w:rsidR="001A150A" w:rsidRDefault="001A150A">
      <w:r>
        <w:separator/>
      </w:r>
    </w:p>
    <w:p w14:paraId="0A29E0FF" w14:textId="77777777" w:rsidR="001A150A" w:rsidRDefault="001A150A"/>
  </w:endnote>
  <w:endnote w:type="continuationSeparator" w:id="0">
    <w:p w14:paraId="0FA7168E" w14:textId="77777777" w:rsidR="001A150A" w:rsidRDefault="001A150A">
      <w:r>
        <w:continuationSeparator/>
      </w:r>
    </w:p>
    <w:p w14:paraId="18190F65" w14:textId="77777777" w:rsidR="001A150A" w:rsidRDefault="001A1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5C5C" w14:textId="77777777" w:rsidR="001A150A" w:rsidRDefault="001A150A">
      <w:r>
        <w:separator/>
      </w:r>
    </w:p>
    <w:p w14:paraId="049FE621" w14:textId="77777777" w:rsidR="001A150A" w:rsidRDefault="001A150A"/>
  </w:footnote>
  <w:footnote w:type="continuationSeparator" w:id="0">
    <w:p w14:paraId="57C0E981" w14:textId="77777777" w:rsidR="001A150A" w:rsidRDefault="001A150A">
      <w:r>
        <w:continuationSeparator/>
      </w:r>
    </w:p>
    <w:p w14:paraId="1ECAE098" w14:textId="77777777" w:rsidR="001A150A" w:rsidRDefault="001A1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2DDB" w14:textId="03F2828A" w:rsidR="00DD48D4" w:rsidRPr="00DD48D4" w:rsidRDefault="00DD48D4" w:rsidP="00DD48D4">
    <w:pPr>
      <w:tabs>
        <w:tab w:val="left" w:pos="5216"/>
        <w:tab w:val="left" w:pos="6396"/>
        <w:tab w:val="left" w:pos="7825"/>
        <w:tab w:val="left" w:pos="9129"/>
      </w:tabs>
      <w:rPr>
        <w:rFonts w:eastAsia="Calibri"/>
        <w:lang w:eastAsia="en-US"/>
      </w:rPr>
    </w:pPr>
    <w:r w:rsidRPr="00DD48D4">
      <w:rPr>
        <w:rFonts w:eastAsia="Calibri"/>
        <w:b/>
        <w:lang w:eastAsia="en-US"/>
      </w:rPr>
      <w:t>Risto</w:t>
    </w:r>
    <w:r w:rsidRPr="00DD48D4">
      <w:rPr>
        <w:rFonts w:eastAsia="Calibri"/>
        <w:lang w:eastAsia="en-US"/>
      </w:rPr>
      <w:t xml:space="preserve"> </w:t>
    </w:r>
    <w:r w:rsidRPr="00DD48D4">
      <w:rPr>
        <w:rFonts w:eastAsia="Calibri"/>
        <w:b/>
        <w:lang w:eastAsia="en-US"/>
      </w:rPr>
      <w:t>Lähteenkorva</w:t>
    </w:r>
    <w:r w:rsidRPr="00DD48D4">
      <w:rPr>
        <w:rFonts w:eastAsia="Calibri"/>
        <w:lang w:eastAsia="en-US"/>
      </w:rPr>
      <w:tab/>
    </w:r>
    <w:r w:rsidR="001A150A">
      <w:rPr>
        <w:rFonts w:eastAsia="Calibri"/>
        <w:b/>
        <w:lang w:eastAsia="en-US"/>
      </w:rPr>
      <w:t>Notes</w:t>
    </w:r>
    <w:r w:rsidRPr="00DD48D4">
      <w:rPr>
        <w:rFonts w:eastAsia="Calibri"/>
        <w:lang w:eastAsia="en-US"/>
      </w:rPr>
      <w:tab/>
    </w:r>
    <w:r w:rsidRPr="00DD48D4">
      <w:rPr>
        <w:rFonts w:eastAsia="Calibri"/>
        <w:lang w:eastAsia="en-US"/>
      </w:rPr>
      <w:tab/>
    </w:r>
    <w:r w:rsidRPr="00DD48D4">
      <w:rPr>
        <w:rFonts w:eastAsia="Calibri"/>
        <w:lang w:val="en-US" w:eastAsia="en-US"/>
      </w:rPr>
      <w:fldChar w:fldCharType="begin"/>
    </w:r>
    <w:r w:rsidRPr="00DD48D4">
      <w:rPr>
        <w:rFonts w:eastAsia="Calibri"/>
        <w:lang w:eastAsia="en-US"/>
      </w:rPr>
      <w:instrText xml:space="preserve"> PAGE   \* MERGEFORMAT </w:instrText>
    </w:r>
    <w:r w:rsidRPr="00DD48D4">
      <w:rPr>
        <w:rFonts w:eastAsia="Calibri"/>
        <w:lang w:val="en-US" w:eastAsia="en-US"/>
      </w:rPr>
      <w:fldChar w:fldCharType="separate"/>
    </w:r>
    <w:r w:rsidRPr="00DD48D4">
      <w:rPr>
        <w:rFonts w:eastAsia="Calibri"/>
        <w:lang w:eastAsia="en-US"/>
      </w:rPr>
      <w:t>1</w:t>
    </w:r>
    <w:r w:rsidRPr="00DD48D4">
      <w:rPr>
        <w:rFonts w:eastAsia="Calibri"/>
        <w:lang w:val="en-US" w:eastAsia="en-US"/>
      </w:rPr>
      <w:fldChar w:fldCharType="end"/>
    </w:r>
    <w:r w:rsidRPr="00DD48D4">
      <w:rPr>
        <w:rFonts w:eastAsia="Calibri"/>
        <w:lang w:eastAsia="en-US"/>
      </w:rPr>
      <w:t xml:space="preserve"> (</w:t>
    </w:r>
    <w:r w:rsidRPr="00DD48D4">
      <w:rPr>
        <w:rFonts w:eastAsia="Calibri"/>
        <w:lang w:val="en-US" w:eastAsia="en-US"/>
      </w:rPr>
      <w:fldChar w:fldCharType="begin"/>
    </w:r>
    <w:r w:rsidRPr="00DD48D4">
      <w:rPr>
        <w:rFonts w:eastAsia="Calibri"/>
        <w:lang w:eastAsia="en-US"/>
      </w:rPr>
      <w:instrText xml:space="preserve"> SECTIONPAGES   \* MERGEFORMAT </w:instrText>
    </w:r>
    <w:r w:rsidRPr="00DD48D4">
      <w:rPr>
        <w:rFonts w:eastAsia="Calibri"/>
        <w:lang w:val="en-US" w:eastAsia="en-US"/>
      </w:rPr>
      <w:fldChar w:fldCharType="separate"/>
    </w:r>
    <w:r w:rsidR="00E67937">
      <w:rPr>
        <w:rFonts w:eastAsia="Calibri"/>
        <w:noProof/>
        <w:lang w:eastAsia="en-US"/>
      </w:rPr>
      <w:t>1</w:t>
    </w:r>
    <w:r w:rsidRPr="00DD48D4">
      <w:rPr>
        <w:rFonts w:eastAsia="Calibri"/>
        <w:noProof/>
        <w:lang w:val="en-US" w:eastAsia="en-US"/>
      </w:rPr>
      <w:fldChar w:fldCharType="end"/>
    </w:r>
    <w:r w:rsidRPr="00DD48D4">
      <w:rPr>
        <w:rFonts w:eastAsia="Calibri"/>
        <w:lang w:eastAsia="en-US"/>
      </w:rPr>
      <w:t>)</w:t>
    </w:r>
  </w:p>
  <w:p w14:paraId="3043F557" w14:textId="193936F6" w:rsidR="00DD48D4" w:rsidRPr="00DD48D4" w:rsidRDefault="001A150A" w:rsidP="00DD48D4">
    <w:pPr>
      <w:tabs>
        <w:tab w:val="left" w:pos="5216"/>
        <w:tab w:val="left" w:pos="7825"/>
        <w:tab w:val="left" w:pos="9129"/>
      </w:tabs>
      <w:rPr>
        <w:rFonts w:eastAsia="Calibri"/>
        <w:lang w:eastAsia="en-US"/>
      </w:rPr>
    </w:pPr>
    <w:proofErr w:type="spellStart"/>
    <w:r>
      <w:rPr>
        <w:rFonts w:eastAsia="Calibri"/>
        <w:lang w:eastAsia="en-US"/>
      </w:rPr>
      <w:t>Eficode</w:t>
    </w:r>
    <w:proofErr w:type="spellEnd"/>
  </w:p>
  <w:p w14:paraId="3A27C8B9" w14:textId="4677C647" w:rsidR="00DD48D4" w:rsidRPr="00DD48D4" w:rsidRDefault="001A150A" w:rsidP="00DD48D4">
    <w:pPr>
      <w:tabs>
        <w:tab w:val="left" w:pos="9129"/>
      </w:tabs>
      <w:rPr>
        <w:rFonts w:eastAsia="Calibri"/>
        <w:lang w:eastAsia="en-US"/>
      </w:rPr>
    </w:pPr>
    <w:proofErr w:type="spellStart"/>
    <w:r>
      <w:rPr>
        <w:rFonts w:eastAsia="Calibri"/>
        <w:lang w:eastAsia="en-US"/>
      </w:rPr>
      <w:t>IoT-project</w:t>
    </w:r>
    <w:proofErr w:type="spellEnd"/>
    <w:r w:rsidR="00DD48D4" w:rsidRPr="00DD48D4">
      <w:rPr>
        <w:rFonts w:eastAsia="Calibri"/>
        <w:lang w:eastAsia="en-US"/>
      </w:rPr>
      <w:tab/>
    </w:r>
  </w:p>
  <w:p w14:paraId="234C2AF0" w14:textId="69EB7EB4" w:rsidR="00DD48D4" w:rsidRPr="00DD48D4" w:rsidRDefault="00DD48D4" w:rsidP="00DD48D4">
    <w:pPr>
      <w:tabs>
        <w:tab w:val="left" w:pos="5216"/>
        <w:tab w:val="left" w:pos="7825"/>
        <w:tab w:val="left" w:pos="9129"/>
      </w:tabs>
      <w:rPr>
        <w:rFonts w:eastAsia="Calibri"/>
        <w:lang w:eastAsia="en-US"/>
      </w:rPr>
    </w:pPr>
    <w:r w:rsidRPr="00DD48D4">
      <w:rPr>
        <w:rFonts w:eastAsia="Calibri"/>
        <w:lang w:eastAsia="en-US"/>
      </w:rPr>
      <w:t>HAAGA-HELIA</w:t>
    </w:r>
    <w:r w:rsidRPr="00DD48D4">
      <w:rPr>
        <w:rFonts w:eastAsia="Calibri"/>
        <w:lang w:eastAsia="en-US"/>
      </w:rPr>
      <w:tab/>
    </w:r>
    <w:r w:rsidRPr="00DD48D4">
      <w:rPr>
        <w:rFonts w:eastAsia="Calibri"/>
        <w:lang w:val="en-US" w:eastAsia="en-US"/>
      </w:rPr>
      <w:fldChar w:fldCharType="begin"/>
    </w:r>
    <w:r w:rsidRPr="00DD48D4">
      <w:rPr>
        <w:rFonts w:eastAsia="Calibri"/>
        <w:lang w:val="en-US" w:eastAsia="en-US"/>
      </w:rPr>
      <w:instrText xml:space="preserve"> DATE  \@ "d.M.yyyy"  \* MERGEFORMAT </w:instrText>
    </w:r>
    <w:r w:rsidRPr="00DD48D4">
      <w:rPr>
        <w:rFonts w:eastAsia="Calibri"/>
        <w:lang w:val="en-US" w:eastAsia="en-US"/>
      </w:rPr>
      <w:fldChar w:fldCharType="separate"/>
    </w:r>
    <w:r w:rsidR="001A150A">
      <w:rPr>
        <w:rFonts w:eastAsia="Calibri"/>
        <w:noProof/>
        <w:lang w:val="en-US" w:eastAsia="en-US"/>
      </w:rPr>
      <w:t>17.9.2021</w:t>
    </w:r>
    <w:r w:rsidRPr="00DD48D4">
      <w:rPr>
        <w:rFonts w:eastAsia="Calibri"/>
        <w:lang w:val="en-US" w:eastAsia="en-US"/>
      </w:rPr>
      <w:fldChar w:fldCharType="end"/>
    </w:r>
  </w:p>
  <w:p w14:paraId="3C1808D6" w14:textId="77777777" w:rsidR="009B2CB8" w:rsidRPr="00DD48D4" w:rsidRDefault="009B2CB8" w:rsidP="009B2CB8">
    <w:pPr>
      <w:rPr>
        <w:rFonts w:ascii="Arial" w:hAnsi="Arial" w:cs="Arial"/>
        <w:sz w:val="22"/>
      </w:rPr>
    </w:pPr>
  </w:p>
  <w:p w14:paraId="0117D6CF" w14:textId="77777777" w:rsidR="001423D0" w:rsidRDefault="001423D0" w:rsidP="009B2CB8">
    <w:pPr>
      <w:rPr>
        <w:sz w:val="26"/>
        <w:szCs w:val="26"/>
      </w:rPr>
    </w:pPr>
  </w:p>
  <w:p w14:paraId="0A98673E" w14:textId="77777777" w:rsidR="001423D0" w:rsidRPr="00760F09" w:rsidRDefault="001423D0" w:rsidP="009B2CB8">
    <w:pPr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FA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096E56"/>
    <w:multiLevelType w:val="hybridMultilevel"/>
    <w:tmpl w:val="32D0B7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4455"/>
    <w:multiLevelType w:val="singleLevel"/>
    <w:tmpl w:val="DCD68302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3" w15:restartNumberingAfterBreak="0">
    <w:nsid w:val="25BC5ED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E3DDE"/>
    <w:multiLevelType w:val="multilevel"/>
    <w:tmpl w:val="85463EBA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891363C"/>
    <w:multiLevelType w:val="hybridMultilevel"/>
    <w:tmpl w:val="D3F4E5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0103"/>
    <w:multiLevelType w:val="hybridMultilevel"/>
    <w:tmpl w:val="E384EB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1E08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1A67ED"/>
    <w:multiLevelType w:val="hybridMultilevel"/>
    <w:tmpl w:val="F8C06A62"/>
    <w:lvl w:ilvl="0" w:tplc="78086B1E">
      <w:start w:val="4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9932C6"/>
    <w:multiLevelType w:val="hybridMultilevel"/>
    <w:tmpl w:val="13A02A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6B46"/>
    <w:multiLevelType w:val="hybridMultilevel"/>
    <w:tmpl w:val="AD8A30C0"/>
    <w:lvl w:ilvl="0" w:tplc="196ED9F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B51EE"/>
    <w:multiLevelType w:val="hybridMultilevel"/>
    <w:tmpl w:val="AEB4A1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47F1"/>
    <w:multiLevelType w:val="hybridMultilevel"/>
    <w:tmpl w:val="5CAED2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9"/>
  </w:num>
  <w:num w:numId="13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0A"/>
    <w:rsid w:val="000001B7"/>
    <w:rsid w:val="00001ECC"/>
    <w:rsid w:val="00002953"/>
    <w:rsid w:val="00010A3C"/>
    <w:rsid w:val="000144DA"/>
    <w:rsid w:val="0001595F"/>
    <w:rsid w:val="00020AED"/>
    <w:rsid w:val="000226A9"/>
    <w:rsid w:val="00030A72"/>
    <w:rsid w:val="00032DBD"/>
    <w:rsid w:val="00034FEB"/>
    <w:rsid w:val="000369F5"/>
    <w:rsid w:val="00037E41"/>
    <w:rsid w:val="0006123C"/>
    <w:rsid w:val="0006363B"/>
    <w:rsid w:val="00063BCB"/>
    <w:rsid w:val="00066512"/>
    <w:rsid w:val="00072063"/>
    <w:rsid w:val="0007231E"/>
    <w:rsid w:val="000731E2"/>
    <w:rsid w:val="00073596"/>
    <w:rsid w:val="00084A14"/>
    <w:rsid w:val="00086E17"/>
    <w:rsid w:val="00090D69"/>
    <w:rsid w:val="00091D66"/>
    <w:rsid w:val="000A086B"/>
    <w:rsid w:val="000A09DA"/>
    <w:rsid w:val="000A3ABB"/>
    <w:rsid w:val="000A50FB"/>
    <w:rsid w:val="000C5DB6"/>
    <w:rsid w:val="000C65CD"/>
    <w:rsid w:val="000D413E"/>
    <w:rsid w:val="000E4EFB"/>
    <w:rsid w:val="000F1C0A"/>
    <w:rsid w:val="000F38C7"/>
    <w:rsid w:val="00113318"/>
    <w:rsid w:val="0011538A"/>
    <w:rsid w:val="00115CD1"/>
    <w:rsid w:val="00117BE2"/>
    <w:rsid w:val="0012155B"/>
    <w:rsid w:val="00125A22"/>
    <w:rsid w:val="001260BD"/>
    <w:rsid w:val="00131D05"/>
    <w:rsid w:val="001423D0"/>
    <w:rsid w:val="0014442A"/>
    <w:rsid w:val="001447F7"/>
    <w:rsid w:val="00145451"/>
    <w:rsid w:val="00152162"/>
    <w:rsid w:val="00153EAD"/>
    <w:rsid w:val="00170313"/>
    <w:rsid w:val="001705CE"/>
    <w:rsid w:val="00170BB8"/>
    <w:rsid w:val="001778B3"/>
    <w:rsid w:val="00177AA8"/>
    <w:rsid w:val="00181273"/>
    <w:rsid w:val="00182544"/>
    <w:rsid w:val="00184C11"/>
    <w:rsid w:val="00186F97"/>
    <w:rsid w:val="00191E9E"/>
    <w:rsid w:val="00192ECB"/>
    <w:rsid w:val="001A150A"/>
    <w:rsid w:val="001A41AF"/>
    <w:rsid w:val="001B1932"/>
    <w:rsid w:val="001B2248"/>
    <w:rsid w:val="001B266D"/>
    <w:rsid w:val="001B3C1C"/>
    <w:rsid w:val="001C28B8"/>
    <w:rsid w:val="001C3E43"/>
    <w:rsid w:val="001C46F9"/>
    <w:rsid w:val="001D2BA7"/>
    <w:rsid w:val="001D2DF7"/>
    <w:rsid w:val="001D3CEB"/>
    <w:rsid w:val="001D4A23"/>
    <w:rsid w:val="001E0A01"/>
    <w:rsid w:val="001E2017"/>
    <w:rsid w:val="001E2412"/>
    <w:rsid w:val="001E31A4"/>
    <w:rsid w:val="001E3C96"/>
    <w:rsid w:val="001F5B67"/>
    <w:rsid w:val="00211D49"/>
    <w:rsid w:val="00212B39"/>
    <w:rsid w:val="00213AD0"/>
    <w:rsid w:val="00222B12"/>
    <w:rsid w:val="00226397"/>
    <w:rsid w:val="0022712C"/>
    <w:rsid w:val="00227E60"/>
    <w:rsid w:val="002343AA"/>
    <w:rsid w:val="002361DB"/>
    <w:rsid w:val="00237B85"/>
    <w:rsid w:val="0024001A"/>
    <w:rsid w:val="00242C6D"/>
    <w:rsid w:val="00242E4D"/>
    <w:rsid w:val="00243ABE"/>
    <w:rsid w:val="002447B7"/>
    <w:rsid w:val="00244C12"/>
    <w:rsid w:val="002469CD"/>
    <w:rsid w:val="00254D26"/>
    <w:rsid w:val="0026085F"/>
    <w:rsid w:val="002643C6"/>
    <w:rsid w:val="00264717"/>
    <w:rsid w:val="00264D34"/>
    <w:rsid w:val="0026582D"/>
    <w:rsid w:val="00265DAB"/>
    <w:rsid w:val="0027425C"/>
    <w:rsid w:val="0027536B"/>
    <w:rsid w:val="002860D2"/>
    <w:rsid w:val="00290248"/>
    <w:rsid w:val="00292F4D"/>
    <w:rsid w:val="00293285"/>
    <w:rsid w:val="002939D1"/>
    <w:rsid w:val="0029651F"/>
    <w:rsid w:val="002A11B8"/>
    <w:rsid w:val="002A4B53"/>
    <w:rsid w:val="002A52C4"/>
    <w:rsid w:val="002A7F14"/>
    <w:rsid w:val="002B280A"/>
    <w:rsid w:val="002B329A"/>
    <w:rsid w:val="002C1575"/>
    <w:rsid w:val="002C1951"/>
    <w:rsid w:val="002C5148"/>
    <w:rsid w:val="002C6384"/>
    <w:rsid w:val="002D320C"/>
    <w:rsid w:val="002D3EC0"/>
    <w:rsid w:val="002D4EDE"/>
    <w:rsid w:val="002D546C"/>
    <w:rsid w:val="002D632F"/>
    <w:rsid w:val="002E256A"/>
    <w:rsid w:val="002E6B27"/>
    <w:rsid w:val="002E7A3E"/>
    <w:rsid w:val="002F02DC"/>
    <w:rsid w:val="002F1A9E"/>
    <w:rsid w:val="002F24C5"/>
    <w:rsid w:val="002F40E7"/>
    <w:rsid w:val="002F7431"/>
    <w:rsid w:val="002F7B2A"/>
    <w:rsid w:val="003001A5"/>
    <w:rsid w:val="00300942"/>
    <w:rsid w:val="00302BE0"/>
    <w:rsid w:val="0031464A"/>
    <w:rsid w:val="00317A73"/>
    <w:rsid w:val="00317AC5"/>
    <w:rsid w:val="00320ACA"/>
    <w:rsid w:val="00327743"/>
    <w:rsid w:val="003354CA"/>
    <w:rsid w:val="00336960"/>
    <w:rsid w:val="00340AB3"/>
    <w:rsid w:val="00347F90"/>
    <w:rsid w:val="00350240"/>
    <w:rsid w:val="00350C15"/>
    <w:rsid w:val="0035196B"/>
    <w:rsid w:val="003547E5"/>
    <w:rsid w:val="003575A2"/>
    <w:rsid w:val="0036074E"/>
    <w:rsid w:val="00364DBC"/>
    <w:rsid w:val="003674B1"/>
    <w:rsid w:val="0037252C"/>
    <w:rsid w:val="003775BE"/>
    <w:rsid w:val="0038059B"/>
    <w:rsid w:val="00391007"/>
    <w:rsid w:val="0039289C"/>
    <w:rsid w:val="003A7A0B"/>
    <w:rsid w:val="003B0869"/>
    <w:rsid w:val="003B3467"/>
    <w:rsid w:val="003B65D6"/>
    <w:rsid w:val="003C5449"/>
    <w:rsid w:val="003D6E8E"/>
    <w:rsid w:val="003E2AE6"/>
    <w:rsid w:val="003E61E9"/>
    <w:rsid w:val="004022D3"/>
    <w:rsid w:val="004032E7"/>
    <w:rsid w:val="00403955"/>
    <w:rsid w:val="004053BA"/>
    <w:rsid w:val="004155C3"/>
    <w:rsid w:val="004202B5"/>
    <w:rsid w:val="004209F8"/>
    <w:rsid w:val="0043092E"/>
    <w:rsid w:val="00430CAA"/>
    <w:rsid w:val="00435AF2"/>
    <w:rsid w:val="00437F03"/>
    <w:rsid w:val="00440607"/>
    <w:rsid w:val="00442063"/>
    <w:rsid w:val="00443743"/>
    <w:rsid w:val="004443BD"/>
    <w:rsid w:val="004503C1"/>
    <w:rsid w:val="00450A73"/>
    <w:rsid w:val="004524C7"/>
    <w:rsid w:val="004536BB"/>
    <w:rsid w:val="00455030"/>
    <w:rsid w:val="00457E78"/>
    <w:rsid w:val="004618C1"/>
    <w:rsid w:val="00467726"/>
    <w:rsid w:val="00472678"/>
    <w:rsid w:val="004743BE"/>
    <w:rsid w:val="00474A03"/>
    <w:rsid w:val="00475C21"/>
    <w:rsid w:val="004766CD"/>
    <w:rsid w:val="004909CA"/>
    <w:rsid w:val="00495374"/>
    <w:rsid w:val="004955B7"/>
    <w:rsid w:val="004A04A0"/>
    <w:rsid w:val="004A3448"/>
    <w:rsid w:val="004B20C7"/>
    <w:rsid w:val="004B23D3"/>
    <w:rsid w:val="004B41B4"/>
    <w:rsid w:val="004C3FE7"/>
    <w:rsid w:val="004E280D"/>
    <w:rsid w:val="004E3BE3"/>
    <w:rsid w:val="004E4E5C"/>
    <w:rsid w:val="004E6428"/>
    <w:rsid w:val="004F03C4"/>
    <w:rsid w:val="004F3ACC"/>
    <w:rsid w:val="004F7BCF"/>
    <w:rsid w:val="00501091"/>
    <w:rsid w:val="00502DEC"/>
    <w:rsid w:val="005106ED"/>
    <w:rsid w:val="00511A60"/>
    <w:rsid w:val="005127D8"/>
    <w:rsid w:val="00515BEB"/>
    <w:rsid w:val="00517C79"/>
    <w:rsid w:val="005207A5"/>
    <w:rsid w:val="00521CDB"/>
    <w:rsid w:val="005271C0"/>
    <w:rsid w:val="00527AA7"/>
    <w:rsid w:val="00527DB5"/>
    <w:rsid w:val="00527DC5"/>
    <w:rsid w:val="00532550"/>
    <w:rsid w:val="00533C25"/>
    <w:rsid w:val="00534798"/>
    <w:rsid w:val="0053504C"/>
    <w:rsid w:val="00537BB2"/>
    <w:rsid w:val="00540114"/>
    <w:rsid w:val="00557CFC"/>
    <w:rsid w:val="00560864"/>
    <w:rsid w:val="00574059"/>
    <w:rsid w:val="00577B45"/>
    <w:rsid w:val="00577E0B"/>
    <w:rsid w:val="005800FB"/>
    <w:rsid w:val="00581D2A"/>
    <w:rsid w:val="005833E9"/>
    <w:rsid w:val="005876F3"/>
    <w:rsid w:val="0058786B"/>
    <w:rsid w:val="005A0CC6"/>
    <w:rsid w:val="005A49E3"/>
    <w:rsid w:val="005A5CFE"/>
    <w:rsid w:val="005A6910"/>
    <w:rsid w:val="005B0601"/>
    <w:rsid w:val="005B0E3A"/>
    <w:rsid w:val="005B15C2"/>
    <w:rsid w:val="005B3816"/>
    <w:rsid w:val="005C0BBA"/>
    <w:rsid w:val="005C61D8"/>
    <w:rsid w:val="005D7DE6"/>
    <w:rsid w:val="005E075F"/>
    <w:rsid w:val="005E136E"/>
    <w:rsid w:val="005E3675"/>
    <w:rsid w:val="005E3B50"/>
    <w:rsid w:val="005E53AF"/>
    <w:rsid w:val="005F6EFF"/>
    <w:rsid w:val="0060302D"/>
    <w:rsid w:val="0060630A"/>
    <w:rsid w:val="0061165B"/>
    <w:rsid w:val="006152FD"/>
    <w:rsid w:val="0063446D"/>
    <w:rsid w:val="006348EE"/>
    <w:rsid w:val="006402BD"/>
    <w:rsid w:val="00640F93"/>
    <w:rsid w:val="006429A9"/>
    <w:rsid w:val="0064407E"/>
    <w:rsid w:val="006454A0"/>
    <w:rsid w:val="00646929"/>
    <w:rsid w:val="00651879"/>
    <w:rsid w:val="006575D4"/>
    <w:rsid w:val="006647CD"/>
    <w:rsid w:val="00667EDF"/>
    <w:rsid w:val="00675E56"/>
    <w:rsid w:val="0067790A"/>
    <w:rsid w:val="00682BBA"/>
    <w:rsid w:val="006838F9"/>
    <w:rsid w:val="00686193"/>
    <w:rsid w:val="00693B91"/>
    <w:rsid w:val="006A222E"/>
    <w:rsid w:val="006A4F0F"/>
    <w:rsid w:val="006A5B4E"/>
    <w:rsid w:val="006A5E7F"/>
    <w:rsid w:val="006B257C"/>
    <w:rsid w:val="006B3CA0"/>
    <w:rsid w:val="006B3ECE"/>
    <w:rsid w:val="006D27AD"/>
    <w:rsid w:val="006D5587"/>
    <w:rsid w:val="006D772D"/>
    <w:rsid w:val="006E27F2"/>
    <w:rsid w:val="006F447C"/>
    <w:rsid w:val="0070349D"/>
    <w:rsid w:val="00703AA5"/>
    <w:rsid w:val="007134CB"/>
    <w:rsid w:val="007240FC"/>
    <w:rsid w:val="00750A74"/>
    <w:rsid w:val="0075297F"/>
    <w:rsid w:val="007543DC"/>
    <w:rsid w:val="00760ED3"/>
    <w:rsid w:val="0076102C"/>
    <w:rsid w:val="0077000F"/>
    <w:rsid w:val="007702DA"/>
    <w:rsid w:val="007715B0"/>
    <w:rsid w:val="00773A23"/>
    <w:rsid w:val="0077611A"/>
    <w:rsid w:val="007778F9"/>
    <w:rsid w:val="0078240B"/>
    <w:rsid w:val="00784657"/>
    <w:rsid w:val="007910B3"/>
    <w:rsid w:val="00791E1C"/>
    <w:rsid w:val="007A4701"/>
    <w:rsid w:val="007B4781"/>
    <w:rsid w:val="007C28F8"/>
    <w:rsid w:val="007C313F"/>
    <w:rsid w:val="007C3E2C"/>
    <w:rsid w:val="007D7562"/>
    <w:rsid w:val="007E0CD9"/>
    <w:rsid w:val="00802B06"/>
    <w:rsid w:val="00802D80"/>
    <w:rsid w:val="008042E7"/>
    <w:rsid w:val="00804808"/>
    <w:rsid w:val="0080624B"/>
    <w:rsid w:val="00815D52"/>
    <w:rsid w:val="00820770"/>
    <w:rsid w:val="00820ACC"/>
    <w:rsid w:val="00835250"/>
    <w:rsid w:val="00840E00"/>
    <w:rsid w:val="00846333"/>
    <w:rsid w:val="00846B4C"/>
    <w:rsid w:val="0085166D"/>
    <w:rsid w:val="00854B01"/>
    <w:rsid w:val="008552E8"/>
    <w:rsid w:val="008562B3"/>
    <w:rsid w:val="0085654E"/>
    <w:rsid w:val="00857758"/>
    <w:rsid w:val="0086022E"/>
    <w:rsid w:val="0086126B"/>
    <w:rsid w:val="00892FE4"/>
    <w:rsid w:val="00893B80"/>
    <w:rsid w:val="008949CB"/>
    <w:rsid w:val="00895982"/>
    <w:rsid w:val="00895C64"/>
    <w:rsid w:val="0089646A"/>
    <w:rsid w:val="00897411"/>
    <w:rsid w:val="008B029B"/>
    <w:rsid w:val="008B1F5A"/>
    <w:rsid w:val="008C4D60"/>
    <w:rsid w:val="008C5944"/>
    <w:rsid w:val="008D767F"/>
    <w:rsid w:val="008E53F4"/>
    <w:rsid w:val="008E7B8E"/>
    <w:rsid w:val="008F1B0E"/>
    <w:rsid w:val="008F50B5"/>
    <w:rsid w:val="008F5911"/>
    <w:rsid w:val="00907513"/>
    <w:rsid w:val="00907E9D"/>
    <w:rsid w:val="0091194C"/>
    <w:rsid w:val="00914288"/>
    <w:rsid w:val="009212C7"/>
    <w:rsid w:val="00926506"/>
    <w:rsid w:val="0092767E"/>
    <w:rsid w:val="00940EA3"/>
    <w:rsid w:val="0094297C"/>
    <w:rsid w:val="009435F7"/>
    <w:rsid w:val="009439EC"/>
    <w:rsid w:val="00963A71"/>
    <w:rsid w:val="00963FCB"/>
    <w:rsid w:val="0096509B"/>
    <w:rsid w:val="00970108"/>
    <w:rsid w:val="00976980"/>
    <w:rsid w:val="00977D7C"/>
    <w:rsid w:val="0098572E"/>
    <w:rsid w:val="009A4473"/>
    <w:rsid w:val="009B2CB8"/>
    <w:rsid w:val="009B792E"/>
    <w:rsid w:val="009B7A30"/>
    <w:rsid w:val="009C29ED"/>
    <w:rsid w:val="009C3BC6"/>
    <w:rsid w:val="009D23B6"/>
    <w:rsid w:val="009E0AC9"/>
    <w:rsid w:val="009E1268"/>
    <w:rsid w:val="009E5125"/>
    <w:rsid w:val="009E5244"/>
    <w:rsid w:val="009F265E"/>
    <w:rsid w:val="00A0162D"/>
    <w:rsid w:val="00A06EE3"/>
    <w:rsid w:val="00A13144"/>
    <w:rsid w:val="00A15326"/>
    <w:rsid w:val="00A25C24"/>
    <w:rsid w:val="00A313BD"/>
    <w:rsid w:val="00A32658"/>
    <w:rsid w:val="00A3371A"/>
    <w:rsid w:val="00A34F66"/>
    <w:rsid w:val="00A35090"/>
    <w:rsid w:val="00A36DC1"/>
    <w:rsid w:val="00A423F7"/>
    <w:rsid w:val="00A43315"/>
    <w:rsid w:val="00A47267"/>
    <w:rsid w:val="00A51BA6"/>
    <w:rsid w:val="00A61C59"/>
    <w:rsid w:val="00A66780"/>
    <w:rsid w:val="00A71E16"/>
    <w:rsid w:val="00A7284C"/>
    <w:rsid w:val="00A77F2E"/>
    <w:rsid w:val="00A8032E"/>
    <w:rsid w:val="00A81CAF"/>
    <w:rsid w:val="00A9016A"/>
    <w:rsid w:val="00A91CDB"/>
    <w:rsid w:val="00AA2E9F"/>
    <w:rsid w:val="00AA3569"/>
    <w:rsid w:val="00AA465A"/>
    <w:rsid w:val="00AA490A"/>
    <w:rsid w:val="00AB058A"/>
    <w:rsid w:val="00AB4470"/>
    <w:rsid w:val="00AB5614"/>
    <w:rsid w:val="00AC0158"/>
    <w:rsid w:val="00AC372B"/>
    <w:rsid w:val="00AC4607"/>
    <w:rsid w:val="00AE1EC3"/>
    <w:rsid w:val="00AE6AC0"/>
    <w:rsid w:val="00AF040E"/>
    <w:rsid w:val="00AF6BCC"/>
    <w:rsid w:val="00AF79A6"/>
    <w:rsid w:val="00B13A2B"/>
    <w:rsid w:val="00B14952"/>
    <w:rsid w:val="00B156A1"/>
    <w:rsid w:val="00B15B23"/>
    <w:rsid w:val="00B1779B"/>
    <w:rsid w:val="00B17EC7"/>
    <w:rsid w:val="00B27F79"/>
    <w:rsid w:val="00B37DF3"/>
    <w:rsid w:val="00B50DC6"/>
    <w:rsid w:val="00B538EA"/>
    <w:rsid w:val="00B56FB6"/>
    <w:rsid w:val="00B575A6"/>
    <w:rsid w:val="00B57878"/>
    <w:rsid w:val="00B609F7"/>
    <w:rsid w:val="00B62043"/>
    <w:rsid w:val="00B769CD"/>
    <w:rsid w:val="00B77785"/>
    <w:rsid w:val="00B808F4"/>
    <w:rsid w:val="00B83D7D"/>
    <w:rsid w:val="00B87619"/>
    <w:rsid w:val="00B90901"/>
    <w:rsid w:val="00B9220E"/>
    <w:rsid w:val="00B92FE3"/>
    <w:rsid w:val="00B970AB"/>
    <w:rsid w:val="00B97455"/>
    <w:rsid w:val="00BA0839"/>
    <w:rsid w:val="00BA47A0"/>
    <w:rsid w:val="00BA52A6"/>
    <w:rsid w:val="00BB0031"/>
    <w:rsid w:val="00BB0A21"/>
    <w:rsid w:val="00BB0CE0"/>
    <w:rsid w:val="00BB116D"/>
    <w:rsid w:val="00BC15B3"/>
    <w:rsid w:val="00BC38EC"/>
    <w:rsid w:val="00BC3FEA"/>
    <w:rsid w:val="00BC5875"/>
    <w:rsid w:val="00BD3C92"/>
    <w:rsid w:val="00BD797D"/>
    <w:rsid w:val="00BE010F"/>
    <w:rsid w:val="00BF0E39"/>
    <w:rsid w:val="00BF4D95"/>
    <w:rsid w:val="00BF532C"/>
    <w:rsid w:val="00C070B3"/>
    <w:rsid w:val="00C1204A"/>
    <w:rsid w:val="00C16CB1"/>
    <w:rsid w:val="00C17029"/>
    <w:rsid w:val="00C25380"/>
    <w:rsid w:val="00C33295"/>
    <w:rsid w:val="00C3571C"/>
    <w:rsid w:val="00C41FEE"/>
    <w:rsid w:val="00C42F3A"/>
    <w:rsid w:val="00C44DF6"/>
    <w:rsid w:val="00C54A5D"/>
    <w:rsid w:val="00C57FC2"/>
    <w:rsid w:val="00C630F8"/>
    <w:rsid w:val="00C7515D"/>
    <w:rsid w:val="00C816B0"/>
    <w:rsid w:val="00C827BD"/>
    <w:rsid w:val="00C8350A"/>
    <w:rsid w:val="00C83A68"/>
    <w:rsid w:val="00C865B3"/>
    <w:rsid w:val="00C91E08"/>
    <w:rsid w:val="00C950DE"/>
    <w:rsid w:val="00C951F9"/>
    <w:rsid w:val="00CA1406"/>
    <w:rsid w:val="00CA1691"/>
    <w:rsid w:val="00CA40D3"/>
    <w:rsid w:val="00CA4CE9"/>
    <w:rsid w:val="00CB5240"/>
    <w:rsid w:val="00CB6825"/>
    <w:rsid w:val="00CD2DED"/>
    <w:rsid w:val="00CD3A16"/>
    <w:rsid w:val="00CD46B6"/>
    <w:rsid w:val="00CD780B"/>
    <w:rsid w:val="00CE1010"/>
    <w:rsid w:val="00CE21B1"/>
    <w:rsid w:val="00CE30BD"/>
    <w:rsid w:val="00CE4EF5"/>
    <w:rsid w:val="00CF1BDC"/>
    <w:rsid w:val="00CF2043"/>
    <w:rsid w:val="00CF298F"/>
    <w:rsid w:val="00CF42F0"/>
    <w:rsid w:val="00CF56D9"/>
    <w:rsid w:val="00CF6545"/>
    <w:rsid w:val="00D06A7F"/>
    <w:rsid w:val="00D07702"/>
    <w:rsid w:val="00D0780A"/>
    <w:rsid w:val="00D07C06"/>
    <w:rsid w:val="00D10ED0"/>
    <w:rsid w:val="00D13EB9"/>
    <w:rsid w:val="00D16BEF"/>
    <w:rsid w:val="00D2483B"/>
    <w:rsid w:val="00D24DCE"/>
    <w:rsid w:val="00D27015"/>
    <w:rsid w:val="00D3150B"/>
    <w:rsid w:val="00D32280"/>
    <w:rsid w:val="00D330B2"/>
    <w:rsid w:val="00D3327B"/>
    <w:rsid w:val="00D460EF"/>
    <w:rsid w:val="00D54699"/>
    <w:rsid w:val="00D579F6"/>
    <w:rsid w:val="00D63EFE"/>
    <w:rsid w:val="00D64CD3"/>
    <w:rsid w:val="00D81369"/>
    <w:rsid w:val="00D81A5F"/>
    <w:rsid w:val="00D86DC5"/>
    <w:rsid w:val="00D96008"/>
    <w:rsid w:val="00DA2DBB"/>
    <w:rsid w:val="00DA718E"/>
    <w:rsid w:val="00DB0E7C"/>
    <w:rsid w:val="00DB34E7"/>
    <w:rsid w:val="00DC4D71"/>
    <w:rsid w:val="00DC5401"/>
    <w:rsid w:val="00DD0669"/>
    <w:rsid w:val="00DD27D7"/>
    <w:rsid w:val="00DD45E7"/>
    <w:rsid w:val="00DD48D4"/>
    <w:rsid w:val="00DD4C7B"/>
    <w:rsid w:val="00DD785A"/>
    <w:rsid w:val="00DE4875"/>
    <w:rsid w:val="00DF28CA"/>
    <w:rsid w:val="00DF2F35"/>
    <w:rsid w:val="00E01767"/>
    <w:rsid w:val="00E1389C"/>
    <w:rsid w:val="00E159EB"/>
    <w:rsid w:val="00E204CD"/>
    <w:rsid w:val="00E2521E"/>
    <w:rsid w:val="00E2580D"/>
    <w:rsid w:val="00E3799B"/>
    <w:rsid w:val="00E40934"/>
    <w:rsid w:val="00E42F83"/>
    <w:rsid w:val="00E45FCD"/>
    <w:rsid w:val="00E53C5F"/>
    <w:rsid w:val="00E62486"/>
    <w:rsid w:val="00E66A08"/>
    <w:rsid w:val="00E67937"/>
    <w:rsid w:val="00E67F02"/>
    <w:rsid w:val="00E71578"/>
    <w:rsid w:val="00E7345E"/>
    <w:rsid w:val="00E8162E"/>
    <w:rsid w:val="00E8279D"/>
    <w:rsid w:val="00E94D34"/>
    <w:rsid w:val="00EA2413"/>
    <w:rsid w:val="00EA5900"/>
    <w:rsid w:val="00EA5AD7"/>
    <w:rsid w:val="00EB585D"/>
    <w:rsid w:val="00EB5EE5"/>
    <w:rsid w:val="00EB61B0"/>
    <w:rsid w:val="00EC0195"/>
    <w:rsid w:val="00EC03B0"/>
    <w:rsid w:val="00EC26F3"/>
    <w:rsid w:val="00EC3671"/>
    <w:rsid w:val="00EC7A1D"/>
    <w:rsid w:val="00ED51EC"/>
    <w:rsid w:val="00ED5380"/>
    <w:rsid w:val="00EE1777"/>
    <w:rsid w:val="00EE4C4A"/>
    <w:rsid w:val="00EE67DA"/>
    <w:rsid w:val="00EE7B06"/>
    <w:rsid w:val="00EF6CB9"/>
    <w:rsid w:val="00EF70A8"/>
    <w:rsid w:val="00F02E20"/>
    <w:rsid w:val="00F11BC1"/>
    <w:rsid w:val="00F16517"/>
    <w:rsid w:val="00F17A7B"/>
    <w:rsid w:val="00F20FCC"/>
    <w:rsid w:val="00F219BF"/>
    <w:rsid w:val="00F237D2"/>
    <w:rsid w:val="00F30002"/>
    <w:rsid w:val="00F32922"/>
    <w:rsid w:val="00F34F6C"/>
    <w:rsid w:val="00F56739"/>
    <w:rsid w:val="00F649E7"/>
    <w:rsid w:val="00F65B07"/>
    <w:rsid w:val="00F66273"/>
    <w:rsid w:val="00F73627"/>
    <w:rsid w:val="00F7690D"/>
    <w:rsid w:val="00F76D73"/>
    <w:rsid w:val="00F77306"/>
    <w:rsid w:val="00F80D5E"/>
    <w:rsid w:val="00F93038"/>
    <w:rsid w:val="00F96BA0"/>
    <w:rsid w:val="00FA1E16"/>
    <w:rsid w:val="00FB08BE"/>
    <w:rsid w:val="00FB37BF"/>
    <w:rsid w:val="00FD084F"/>
    <w:rsid w:val="00FD1198"/>
    <w:rsid w:val="00FD327E"/>
    <w:rsid w:val="00FE010E"/>
    <w:rsid w:val="00FE50DE"/>
    <w:rsid w:val="00FF188C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C77FD1A"/>
  <w15:chartTrackingRefBased/>
  <w15:docId w15:val="{B60E2FD9-8735-469F-9CB5-5E40681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Hyperlink" w:uiPriority="99"/>
    <w:lsdException w:name="FollowedHyperlink" w:uiPriority="99"/>
    <w:lsdException w:name="Strong" w:uiPriority="22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4942E7"/>
    <w:rPr>
      <w:rFonts w:ascii="Garamond" w:hAnsi="Garamond"/>
      <w:sz w:val="24"/>
      <w:szCs w:val="22"/>
    </w:rPr>
  </w:style>
  <w:style w:type="paragraph" w:styleId="Otsikko1">
    <w:name w:val="heading 1"/>
    <w:basedOn w:val="Normaali"/>
    <w:next w:val="Normaali"/>
    <w:link w:val="Otsikko1Char"/>
    <w:uiPriority w:val="9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Otsikko2">
    <w:name w:val="heading 2"/>
    <w:basedOn w:val="Normaali"/>
    <w:next w:val="Normaali"/>
    <w:link w:val="Otsikko2Char"/>
    <w:uiPriority w:val="9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Otsikko3">
    <w:name w:val="heading 3"/>
    <w:basedOn w:val="Normaali"/>
    <w:next w:val="Normaali"/>
    <w:link w:val="Otsikko3Char"/>
    <w:uiPriority w:val="9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E075F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E075F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E075F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E075F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E075F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E075F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uiPriority w:val="9"/>
    <w:rsid w:val="00830BE0"/>
    <w:rPr>
      <w:rFonts w:ascii="Garamond" w:hAnsi="Garamond" w:cs="Arial"/>
      <w:b/>
      <w:bCs/>
      <w:iCs/>
      <w:sz w:val="24"/>
      <w:szCs w:val="22"/>
    </w:rPr>
  </w:style>
  <w:style w:type="paragraph" w:styleId="Kuvaotsikko">
    <w:name w:val="caption"/>
    <w:basedOn w:val="Normaali"/>
    <w:next w:val="Normaali"/>
    <w:rsid w:val="001C3038"/>
    <w:rPr>
      <w:b/>
      <w:bCs/>
      <w:sz w:val="20"/>
      <w:szCs w:val="20"/>
    </w:rPr>
  </w:style>
  <w:style w:type="paragraph" w:styleId="Sisluet1">
    <w:name w:val="toc 1"/>
    <w:basedOn w:val="Normaali"/>
    <w:next w:val="Normaali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Sisluet2">
    <w:name w:val="toc 2"/>
    <w:basedOn w:val="Normaali"/>
    <w:next w:val="Normaali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Sisluet3">
    <w:name w:val="toc 3"/>
    <w:basedOn w:val="Normaali"/>
    <w:next w:val="Normaali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Asiakirjanrakenneruutu">
    <w:name w:val="Document Map"/>
    <w:basedOn w:val="Normaali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ommentinviite">
    <w:name w:val="annotation reference"/>
    <w:semiHidden/>
    <w:rsid w:val="00751BCB"/>
    <w:rPr>
      <w:sz w:val="16"/>
      <w:szCs w:val="16"/>
    </w:rPr>
  </w:style>
  <w:style w:type="paragraph" w:styleId="Kuvaotsikkoluettelo">
    <w:name w:val="table of figures"/>
    <w:basedOn w:val="Normaali"/>
    <w:next w:val="Normaali"/>
    <w:semiHidden/>
    <w:rsid w:val="00DA1CC9"/>
  </w:style>
  <w:style w:type="paragraph" w:styleId="Kommentinteksti">
    <w:name w:val="annotation text"/>
    <w:basedOn w:val="Normaali"/>
    <w:semiHidden/>
    <w:rsid w:val="00751BC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semiHidden/>
    <w:rsid w:val="00751BCB"/>
    <w:rPr>
      <w:b/>
      <w:bCs/>
    </w:rPr>
  </w:style>
  <w:style w:type="paragraph" w:styleId="Seliteteksti">
    <w:name w:val="Balloon Text"/>
    <w:basedOn w:val="Normaali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Normaali"/>
    <w:rsid w:val="00046438"/>
    <w:pPr>
      <w:numPr>
        <w:numId w:val="2"/>
      </w:numPr>
    </w:pPr>
  </w:style>
  <w:style w:type="paragraph" w:styleId="Yltunniste">
    <w:name w:val="header"/>
    <w:basedOn w:val="Normaali"/>
    <w:link w:val="YltunnisteChar"/>
    <w:uiPriority w:val="99"/>
    <w:rsid w:val="00F777F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F777FB"/>
    <w:pPr>
      <w:tabs>
        <w:tab w:val="center" w:pos="4819"/>
        <w:tab w:val="right" w:pos="9638"/>
      </w:tabs>
    </w:pPr>
  </w:style>
  <w:style w:type="character" w:customStyle="1" w:styleId="label">
    <w:name w:val="label"/>
    <w:rsid w:val="006F122D"/>
  </w:style>
  <w:style w:type="character" w:customStyle="1" w:styleId="Otsikko4Char">
    <w:name w:val="Otsikko 4 Char"/>
    <w:basedOn w:val="Kappaleenoletusfontti"/>
    <w:link w:val="Otsikko4"/>
    <w:uiPriority w:val="9"/>
    <w:semiHidden/>
    <w:rsid w:val="005E075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E075F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E075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E075F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E07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E07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5E075F"/>
    <w:rPr>
      <w:rFonts w:ascii="Garamond" w:hAnsi="Garamond"/>
      <w:sz w:val="24"/>
      <w:szCs w:val="22"/>
    </w:rPr>
  </w:style>
  <w:style w:type="character" w:customStyle="1" w:styleId="AlatunnisteChar">
    <w:name w:val="Alatunniste Char"/>
    <w:basedOn w:val="Kappaleenoletusfontti"/>
    <w:link w:val="Alatunniste"/>
    <w:uiPriority w:val="99"/>
    <w:rsid w:val="005E075F"/>
    <w:rPr>
      <w:rFonts w:ascii="Garamond" w:hAnsi="Garamond"/>
      <w:sz w:val="24"/>
      <w:szCs w:val="22"/>
    </w:rPr>
  </w:style>
  <w:style w:type="paragraph" w:customStyle="1" w:styleId="perus">
    <w:name w:val="perus"/>
    <w:basedOn w:val="Normaali"/>
    <w:link w:val="perusChar"/>
    <w:qFormat/>
    <w:rsid w:val="002E256A"/>
    <w:rPr>
      <w:rFonts w:ascii="Arial" w:eastAsiaTheme="minorHAnsi" w:hAnsi="Arial" w:cstheme="minorBidi"/>
      <w:sz w:val="22"/>
      <w:lang w:eastAsia="en-US"/>
    </w:rPr>
  </w:style>
  <w:style w:type="paragraph" w:customStyle="1" w:styleId="sisennys">
    <w:name w:val="sisennys"/>
    <w:basedOn w:val="perus"/>
    <w:link w:val="sisennysChar"/>
    <w:qFormat/>
    <w:rsid w:val="006575D4"/>
    <w:pPr>
      <w:spacing w:after="240"/>
      <w:ind w:left="2608"/>
    </w:pPr>
  </w:style>
  <w:style w:type="character" w:customStyle="1" w:styleId="perusChar">
    <w:name w:val="perus Char"/>
    <w:basedOn w:val="Kappaleenoletusfontti"/>
    <w:link w:val="perus"/>
    <w:rsid w:val="002E256A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riippuva">
    <w:name w:val="riippuva"/>
    <w:basedOn w:val="perus"/>
    <w:link w:val="riippuvaChar"/>
    <w:qFormat/>
    <w:rsid w:val="005106ED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6575D4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5E075F"/>
    <w:rPr>
      <w:rFonts w:ascii="Garamond" w:hAnsi="Garamond" w:cs="Arial"/>
      <w:b/>
      <w:bCs/>
      <w:kern w:val="32"/>
      <w:sz w:val="24"/>
      <w:szCs w:val="28"/>
    </w:rPr>
  </w:style>
  <w:style w:type="character" w:customStyle="1" w:styleId="riippuvaChar">
    <w:name w:val="riippuva Char"/>
    <w:basedOn w:val="perusChar"/>
    <w:link w:val="riippuva"/>
    <w:rsid w:val="005106ED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5E075F"/>
    <w:rPr>
      <w:rFonts w:ascii="Garamond" w:hAnsi="Garamond" w:cs="Arial"/>
      <w:b/>
      <w:bCs/>
      <w:sz w:val="24"/>
      <w:szCs w:val="22"/>
    </w:rPr>
  </w:style>
  <w:style w:type="paragraph" w:styleId="Eivli">
    <w:name w:val="No Spacing"/>
    <w:uiPriority w:val="1"/>
    <w:rsid w:val="005E075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ki">
    <w:name w:val="Hyperlink"/>
    <w:basedOn w:val="Kappaleenoletusfontti"/>
    <w:uiPriority w:val="99"/>
    <w:unhideWhenUsed/>
    <w:rsid w:val="005E075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E075F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unhideWhenUsed/>
    <w:rsid w:val="005E075F"/>
    <w:rPr>
      <w:color w:val="954F72" w:themeColor="followedHyperlink"/>
      <w:u w:val="single"/>
    </w:rPr>
  </w:style>
  <w:style w:type="paragraph" w:styleId="NormaaliWWW">
    <w:name w:val="Normal (Web)"/>
    <w:basedOn w:val="Normaali"/>
    <w:uiPriority w:val="99"/>
    <w:unhideWhenUsed/>
    <w:rsid w:val="005E075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Voimakas">
    <w:name w:val="Strong"/>
    <w:basedOn w:val="Kappaleenoletusfontti"/>
    <w:uiPriority w:val="22"/>
    <w:rsid w:val="005E075F"/>
    <w:rPr>
      <w:b/>
      <w:bCs/>
    </w:rPr>
  </w:style>
  <w:style w:type="paragraph" w:styleId="Luettelokappale">
    <w:name w:val="List Paragraph"/>
    <w:basedOn w:val="Normaali"/>
    <w:uiPriority w:val="34"/>
    <w:rsid w:val="00EA5900"/>
    <w:pPr>
      <w:ind w:left="720"/>
      <w:contextualSpacing/>
    </w:pPr>
  </w:style>
  <w:style w:type="character" w:styleId="Erottuvaviittaus">
    <w:name w:val="Intense Reference"/>
    <w:basedOn w:val="Kappaleenoletusfontti"/>
    <w:uiPriority w:val="32"/>
    <w:rsid w:val="00264717"/>
    <w:rPr>
      <w:b/>
      <w:bCs/>
      <w:smallCaps/>
      <w:color w:val="5B9BD5" w:themeColor="accent1"/>
      <w:spacing w:val="5"/>
    </w:rPr>
  </w:style>
  <w:style w:type="paragraph" w:styleId="Lainaus">
    <w:name w:val="Quote"/>
    <w:basedOn w:val="Normaali"/>
    <w:next w:val="Normaali"/>
    <w:link w:val="LainausChar"/>
    <w:uiPriority w:val="29"/>
    <w:rsid w:val="002647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64717"/>
    <w:rPr>
      <w:rFonts w:ascii="Garamond" w:hAnsi="Garamond"/>
      <w:i/>
      <w:iCs/>
      <w:color w:val="404040" w:themeColor="text1" w:themeTint="BF"/>
      <w:sz w:val="24"/>
      <w:szCs w:val="22"/>
    </w:rPr>
  </w:style>
  <w:style w:type="character" w:styleId="Hienovarainenkorostus">
    <w:name w:val="Subtle Emphasis"/>
    <w:basedOn w:val="Kappaleenoletusfontti"/>
    <w:uiPriority w:val="19"/>
    <w:rsid w:val="002647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AB57B61BFB5408C275B33E996E7C6" ma:contentTypeVersion="13" ma:contentTypeDescription="Create a new document." ma:contentTypeScope="" ma:versionID="97c97719fa17fabd4b9175c5b14884a9">
  <xsd:schema xmlns:xsd="http://www.w3.org/2001/XMLSchema" xmlns:xs="http://www.w3.org/2001/XMLSchema" xmlns:p="http://schemas.microsoft.com/office/2006/metadata/properties" xmlns:ns3="376c3870-deb1-4a8d-9c22-351c86c67082" xmlns:ns4="d2ebecce-700e-47d1-9712-816b9e80d052" targetNamespace="http://schemas.microsoft.com/office/2006/metadata/properties" ma:root="true" ma:fieldsID="34e07a7edf5498107e4f66e7272d49f1" ns3:_="" ns4:_="">
    <xsd:import namespace="376c3870-deb1-4a8d-9c22-351c86c67082"/>
    <xsd:import namespace="d2ebecce-700e-47d1-9712-816b9e80d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c3870-deb1-4a8d-9c22-351c86c6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becce-700e-47d1-9712-816b9e80d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BF0CD-9C96-4002-9E84-8439A315A6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D7C0E1-B1EA-4789-AD18-973351F4C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c3870-deb1-4a8d-9c22-351c86c67082"/>
    <ds:schemaRef ds:uri="d2ebecce-700e-47d1-9712-816b9e80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Efipohja</Template>
  <TotalTime>2</TotalTime>
  <Pages>1</Pages>
  <Words>38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Tehtävä Yrittäjyys</vt:lpstr>
    </vt:vector>
  </TitlesOfParts>
  <Company>HAAGA-HELIA ammattikorkeakoulu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Lähteenkorva</dc:creator>
  <cp:keywords/>
  <cp:lastModifiedBy>Lähteenkorva Risto</cp:lastModifiedBy>
  <cp:revision>2</cp:revision>
  <cp:lastPrinted>2014-08-19T18:28:00Z</cp:lastPrinted>
  <dcterms:created xsi:type="dcterms:W3CDTF">2021-09-17T10:33:00Z</dcterms:created>
  <dcterms:modified xsi:type="dcterms:W3CDTF">2021-09-17T10:33:00Z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0x010100C3FAB57B61BFB5408C275B33E996E7C6</vt:lpwstr>
  </property>
</Properties>
</file>